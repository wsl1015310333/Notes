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C850F" w14:textId="77777777" w:rsidR="00754486" w:rsidRDefault="00754486" w:rsidP="00754486">
      <w:pPr>
        <w:pStyle w:val="1"/>
      </w:pPr>
      <w:r>
        <w:rPr>
          <w:rFonts w:hint="eastAsia"/>
        </w:rPr>
        <w:t>健身计划表</w:t>
      </w:r>
    </w:p>
    <w:p w14:paraId="3359553C" w14:textId="77777777" w:rsidR="00754486" w:rsidRDefault="00754486" w:rsidP="00754486">
      <w:pPr>
        <w:pStyle w:val="2"/>
        <w:jc w:val="center"/>
      </w:pPr>
      <w:r>
        <w:rPr>
          <w:rFonts w:hint="eastAsia"/>
        </w:rPr>
        <w:t>周一</w:t>
      </w:r>
    </w:p>
    <w:p w14:paraId="019B88B1" w14:textId="77777777" w:rsidR="0076767F" w:rsidRDefault="0076767F" w:rsidP="0076767F">
      <w:r>
        <w:rPr>
          <w:rFonts w:hint="eastAsia"/>
        </w:rPr>
        <w:t>胸部：卧推</w:t>
      </w:r>
      <w:r>
        <w:rPr>
          <w:rFonts w:hint="eastAsia"/>
        </w:rPr>
        <w:t xml:space="preserve"> </w:t>
      </w:r>
      <w:r>
        <w:rPr>
          <w:rFonts w:hint="eastAsia"/>
        </w:rPr>
        <w:t>拉力绳</w:t>
      </w:r>
      <w:r>
        <w:rPr>
          <w:rFonts w:hint="eastAsia"/>
        </w:rPr>
        <w:t xml:space="preserve"> </w:t>
      </w:r>
      <w:r>
        <w:rPr>
          <w:rFonts w:hint="eastAsia"/>
        </w:rPr>
        <w:t>夹胸</w:t>
      </w:r>
    </w:p>
    <w:p w14:paraId="0527AEE6" w14:textId="6B2E4093" w:rsidR="00754486" w:rsidRDefault="00043091" w:rsidP="00754486">
      <w:r>
        <w:rPr>
          <w:rFonts w:hint="eastAsia"/>
        </w:rPr>
        <w:t>三角肌：哑铃</w:t>
      </w:r>
      <w:r>
        <w:rPr>
          <w:rFonts w:hint="eastAsia"/>
        </w:rPr>
        <w:t xml:space="preserve"> </w:t>
      </w:r>
      <w:r>
        <w:rPr>
          <w:rFonts w:hint="eastAsia"/>
        </w:rPr>
        <w:t>拉力绳</w:t>
      </w:r>
    </w:p>
    <w:p w14:paraId="5E1F4B8A" w14:textId="7D838B31" w:rsidR="002B536A" w:rsidRPr="002B536A" w:rsidRDefault="002B536A" w:rsidP="00754486">
      <w:r>
        <w:rPr>
          <w:rFonts w:hint="eastAsia"/>
        </w:rPr>
        <w:t>手臂（二头三头）：拉力绳，</w:t>
      </w:r>
    </w:p>
    <w:p w14:paraId="5E6D67B3" w14:textId="77777777" w:rsidR="00754486" w:rsidRDefault="00754486" w:rsidP="00754486">
      <w:pPr>
        <w:pStyle w:val="2"/>
        <w:jc w:val="center"/>
      </w:pPr>
      <w:r>
        <w:rPr>
          <w:rFonts w:hint="eastAsia"/>
        </w:rPr>
        <w:t>周二</w:t>
      </w:r>
    </w:p>
    <w:p w14:paraId="6F6CB1C6" w14:textId="77777777" w:rsidR="00043091" w:rsidRDefault="00043091" w:rsidP="00043091">
      <w:r>
        <w:rPr>
          <w:rFonts w:hint="eastAsia"/>
        </w:rPr>
        <w:t>背肌：仰体向上</w:t>
      </w:r>
      <w:r>
        <w:rPr>
          <w:rFonts w:hint="eastAsia"/>
        </w:rPr>
        <w:t xml:space="preserve"> </w:t>
      </w:r>
      <w:r>
        <w:rPr>
          <w:rFonts w:hint="eastAsia"/>
        </w:rPr>
        <w:t>拉力绳</w:t>
      </w:r>
    </w:p>
    <w:p w14:paraId="18805D38" w14:textId="77777777" w:rsidR="00043091" w:rsidRDefault="00043091" w:rsidP="00043091">
      <w:r>
        <w:rPr>
          <w:rFonts w:hint="eastAsia"/>
        </w:rPr>
        <w:t>腹肌：仰卧起坐</w:t>
      </w:r>
      <w:r>
        <w:rPr>
          <w:rFonts w:hint="eastAsia"/>
        </w:rPr>
        <w:t xml:space="preserve"> </w:t>
      </w:r>
    </w:p>
    <w:p w14:paraId="01FB453F" w14:textId="77777777" w:rsidR="002B536A" w:rsidRDefault="002B536A" w:rsidP="002B536A">
      <w:r>
        <w:rPr>
          <w:rFonts w:hint="eastAsia"/>
        </w:rPr>
        <w:t>（腿）：哑铃</w:t>
      </w:r>
    </w:p>
    <w:p w14:paraId="55DB0DF0" w14:textId="77777777" w:rsidR="00D24950" w:rsidRPr="002B536A" w:rsidRDefault="002B536A" w:rsidP="00D24950">
      <w:r>
        <w:rPr>
          <w:rFonts w:hint="eastAsia"/>
        </w:rPr>
        <w:t>肩部：哑铃（斜方肌）</w:t>
      </w:r>
      <w:r w:rsidR="00D24950">
        <w:tab/>
      </w:r>
      <w:r w:rsidR="00D24950">
        <w:rPr>
          <w:rFonts w:hint="eastAsia"/>
        </w:rPr>
        <w:t>双杠</w:t>
      </w:r>
    </w:p>
    <w:p w14:paraId="51C3DB63" w14:textId="3A7FDA00" w:rsidR="002B536A" w:rsidRDefault="002B536A" w:rsidP="00D24950">
      <w:pPr>
        <w:tabs>
          <w:tab w:val="left" w:pos="3800"/>
        </w:tabs>
      </w:pPr>
    </w:p>
    <w:p w14:paraId="355D2792" w14:textId="77777777" w:rsidR="002B536A" w:rsidRDefault="002B536A" w:rsidP="002B536A"/>
    <w:p w14:paraId="4ACEFE36" w14:textId="77777777" w:rsidR="002B536A" w:rsidRDefault="002B536A" w:rsidP="00043091"/>
    <w:p w14:paraId="01ECAB1A" w14:textId="77777777" w:rsidR="00043091" w:rsidRPr="00043091" w:rsidRDefault="00043091" w:rsidP="00043091"/>
    <w:p w14:paraId="26301612" w14:textId="77777777" w:rsidR="00754486" w:rsidRDefault="00754486" w:rsidP="00754486">
      <w:pPr>
        <w:pStyle w:val="2"/>
        <w:jc w:val="center"/>
      </w:pPr>
      <w:r>
        <w:rPr>
          <w:rFonts w:hint="eastAsia"/>
        </w:rPr>
        <w:t>周三</w:t>
      </w:r>
    </w:p>
    <w:p w14:paraId="1DCB746D" w14:textId="77777777" w:rsidR="00754486" w:rsidRDefault="00754486" w:rsidP="00754486">
      <w:pPr>
        <w:pStyle w:val="2"/>
        <w:jc w:val="center"/>
      </w:pPr>
      <w:r>
        <w:rPr>
          <w:rFonts w:hint="eastAsia"/>
        </w:rPr>
        <w:t>周四</w:t>
      </w:r>
    </w:p>
    <w:p w14:paraId="213E42CE" w14:textId="77777777" w:rsidR="00754486" w:rsidRDefault="00754486" w:rsidP="00754486">
      <w:pPr>
        <w:pStyle w:val="2"/>
        <w:jc w:val="center"/>
      </w:pPr>
      <w:r>
        <w:rPr>
          <w:rFonts w:hint="eastAsia"/>
        </w:rPr>
        <w:t>周五</w:t>
      </w:r>
    </w:p>
    <w:p w14:paraId="6C959E11" w14:textId="77777777" w:rsidR="00754486" w:rsidRDefault="00754486" w:rsidP="00754486">
      <w:pPr>
        <w:pStyle w:val="2"/>
        <w:jc w:val="center"/>
      </w:pPr>
      <w:r>
        <w:rPr>
          <w:rFonts w:hint="eastAsia"/>
        </w:rPr>
        <w:t>周六</w:t>
      </w:r>
    </w:p>
    <w:p w14:paraId="42DDEC16" w14:textId="77777777" w:rsidR="00754486" w:rsidRDefault="00754486" w:rsidP="00754486">
      <w:pPr>
        <w:pStyle w:val="2"/>
        <w:jc w:val="center"/>
      </w:pPr>
      <w:r>
        <w:rPr>
          <w:rFonts w:hint="eastAsia"/>
        </w:rPr>
        <w:t>周天</w:t>
      </w:r>
    </w:p>
    <w:p w14:paraId="56B6CFD9" w14:textId="77777777" w:rsidR="00754486" w:rsidRDefault="00754486" w:rsidP="00754486"/>
    <w:p w14:paraId="3E509917" w14:textId="77777777" w:rsidR="00754486" w:rsidRDefault="00754486" w:rsidP="00754486"/>
    <w:p w14:paraId="350DD85B" w14:textId="77777777" w:rsidR="009C6548" w:rsidRDefault="00754486" w:rsidP="00754486">
      <w:r>
        <w:rPr>
          <w:rFonts w:hint="eastAsia"/>
        </w:rPr>
        <w:lastRenderedPageBreak/>
        <w:t>胸部</w:t>
      </w:r>
      <w:r w:rsidR="00981232">
        <w:rPr>
          <w:rFonts w:hint="eastAsia"/>
        </w:rPr>
        <w:t>：卧推</w:t>
      </w:r>
      <w:r w:rsidR="00981232">
        <w:rPr>
          <w:rFonts w:hint="eastAsia"/>
        </w:rPr>
        <w:t xml:space="preserve"> </w:t>
      </w:r>
      <w:r w:rsidR="00981232">
        <w:rPr>
          <w:rFonts w:hint="eastAsia"/>
        </w:rPr>
        <w:t>拉力绳</w:t>
      </w:r>
      <w:r w:rsidR="00E621BA">
        <w:rPr>
          <w:rFonts w:hint="eastAsia"/>
        </w:rPr>
        <w:t xml:space="preserve"> </w:t>
      </w:r>
      <w:r w:rsidR="00E621BA">
        <w:rPr>
          <w:rFonts w:hint="eastAsia"/>
        </w:rPr>
        <w:t>夹胸</w:t>
      </w:r>
    </w:p>
    <w:p w14:paraId="6F31DC18" w14:textId="77777777" w:rsidR="009C6548" w:rsidRDefault="00754486" w:rsidP="00754486">
      <w:r>
        <w:rPr>
          <w:rFonts w:hint="eastAsia"/>
        </w:rPr>
        <w:t xml:space="preserve"> </w:t>
      </w:r>
      <w:r>
        <w:rPr>
          <w:rFonts w:hint="eastAsia"/>
        </w:rPr>
        <w:t>背肌</w:t>
      </w:r>
      <w:r w:rsidR="00981232">
        <w:rPr>
          <w:rFonts w:hint="eastAsia"/>
        </w:rPr>
        <w:t>：仰体向上</w:t>
      </w:r>
      <w:r w:rsidR="00981232">
        <w:rPr>
          <w:rFonts w:hint="eastAsia"/>
        </w:rPr>
        <w:t xml:space="preserve"> </w:t>
      </w:r>
      <w:r w:rsidR="00981232">
        <w:rPr>
          <w:rFonts w:hint="eastAsia"/>
        </w:rPr>
        <w:t>拉力绳</w:t>
      </w:r>
    </w:p>
    <w:p w14:paraId="66D57808" w14:textId="77777777" w:rsidR="009C6548" w:rsidRDefault="00754486" w:rsidP="00754486">
      <w:r>
        <w:rPr>
          <w:rFonts w:hint="eastAsia"/>
        </w:rPr>
        <w:t xml:space="preserve"> </w:t>
      </w:r>
      <w:r>
        <w:rPr>
          <w:rFonts w:hint="eastAsia"/>
        </w:rPr>
        <w:t>三角肌</w:t>
      </w:r>
      <w:r w:rsidR="00981232">
        <w:rPr>
          <w:rFonts w:hint="eastAsia"/>
        </w:rPr>
        <w:t>：哑铃</w:t>
      </w:r>
      <w:r w:rsidR="00981232">
        <w:rPr>
          <w:rFonts w:hint="eastAsia"/>
        </w:rPr>
        <w:t xml:space="preserve"> </w:t>
      </w:r>
      <w:r w:rsidR="00981232">
        <w:rPr>
          <w:rFonts w:hint="eastAsia"/>
        </w:rPr>
        <w:t>拉力绳</w:t>
      </w:r>
    </w:p>
    <w:p w14:paraId="266AB9BA" w14:textId="77777777" w:rsidR="00754486" w:rsidRDefault="00754486" w:rsidP="00754486">
      <w:r>
        <w:rPr>
          <w:rFonts w:hint="eastAsia"/>
        </w:rPr>
        <w:t xml:space="preserve"> </w:t>
      </w:r>
      <w:r>
        <w:rPr>
          <w:rFonts w:hint="eastAsia"/>
        </w:rPr>
        <w:t>腹肌</w:t>
      </w:r>
      <w:r w:rsidR="00044338">
        <w:rPr>
          <w:rFonts w:hint="eastAsia"/>
        </w:rPr>
        <w:t>：仰卧起坐</w:t>
      </w:r>
      <w:r w:rsidR="00044338">
        <w:rPr>
          <w:rFonts w:hint="eastAsia"/>
        </w:rPr>
        <w:t xml:space="preserve"> </w:t>
      </w:r>
    </w:p>
    <w:p w14:paraId="6763E0D8" w14:textId="77777777" w:rsidR="00981232" w:rsidRDefault="00981232" w:rsidP="00754486">
      <w:r>
        <w:rPr>
          <w:rFonts w:hint="eastAsia"/>
        </w:rPr>
        <w:t>（腿）</w:t>
      </w:r>
      <w:r w:rsidR="00044338">
        <w:rPr>
          <w:rFonts w:hint="eastAsia"/>
        </w:rPr>
        <w:t>：哑铃</w:t>
      </w:r>
    </w:p>
    <w:p w14:paraId="7DB5BB39" w14:textId="77777777" w:rsidR="00981232" w:rsidRDefault="00981232" w:rsidP="00754486">
      <w:r>
        <w:rPr>
          <w:rFonts w:hint="eastAsia"/>
        </w:rPr>
        <w:t>肩部</w:t>
      </w:r>
      <w:r w:rsidR="00044338">
        <w:rPr>
          <w:rFonts w:hint="eastAsia"/>
        </w:rPr>
        <w:t>：哑铃（斜方肌）</w:t>
      </w:r>
    </w:p>
    <w:p w14:paraId="3FDC641B" w14:textId="77777777" w:rsidR="00981232" w:rsidRDefault="00981232" w:rsidP="00754486">
      <w:r>
        <w:rPr>
          <w:rFonts w:hint="eastAsia"/>
        </w:rPr>
        <w:t>手臂（二头三头）</w:t>
      </w:r>
      <w:r w:rsidR="00044338">
        <w:rPr>
          <w:rFonts w:hint="eastAsia"/>
        </w:rPr>
        <w:t>：拉力绳，</w:t>
      </w:r>
      <w:r w:rsidR="00B97478">
        <w:rPr>
          <w:rFonts w:hint="eastAsia"/>
        </w:rPr>
        <w:t>双杠</w:t>
      </w:r>
    </w:p>
    <w:p w14:paraId="6B60DEB2" w14:textId="77777777" w:rsidR="007963AB" w:rsidRDefault="007963AB" w:rsidP="00754486"/>
    <w:p w14:paraId="7E4C326C" w14:textId="77777777" w:rsidR="007963AB" w:rsidRDefault="007963AB" w:rsidP="00754486"/>
    <w:p w14:paraId="4C3743DB" w14:textId="0F2C0B53" w:rsidR="007963AB" w:rsidRDefault="007963AB" w:rsidP="00754486">
      <w:pPr>
        <w:rPr>
          <w:rFonts w:hint="eastAsia"/>
        </w:rPr>
      </w:pPr>
      <w:r>
        <w:rPr>
          <w:rFonts w:hint="eastAsia"/>
        </w:rPr>
        <w:t>高数（上下）</w:t>
      </w:r>
      <w:r>
        <w:rPr>
          <w:rFonts w:hint="eastAsia"/>
        </w:rPr>
        <w:t xml:space="preserve"> </w:t>
      </w:r>
      <w:r>
        <w:rPr>
          <w:rFonts w:hint="eastAsia"/>
        </w:rPr>
        <w:t>线性代数</w:t>
      </w:r>
      <w:r>
        <w:rPr>
          <w:rFonts w:hint="eastAsia"/>
        </w:rPr>
        <w:t xml:space="preserve">   </w:t>
      </w:r>
      <w:r>
        <w:rPr>
          <w:rFonts w:hint="eastAsia"/>
        </w:rPr>
        <w:t>概率论</w:t>
      </w:r>
      <w:r>
        <w:rPr>
          <w:rFonts w:hint="eastAsia"/>
        </w:rPr>
        <w:t xml:space="preserve">  </w:t>
      </w:r>
      <w:r w:rsidR="00DF60A8">
        <w:rPr>
          <w:rFonts w:hint="eastAsia"/>
        </w:rPr>
        <w:t xml:space="preserve"> </w:t>
      </w:r>
      <w:r>
        <w:rPr>
          <w:rFonts w:hint="eastAsia"/>
        </w:rPr>
        <w:t>英语</w:t>
      </w:r>
      <w:r>
        <w:rPr>
          <w:rFonts w:hint="eastAsia"/>
        </w:rPr>
        <w:t xml:space="preserve">  </w:t>
      </w:r>
      <w:r w:rsidR="00DF60A8">
        <w:rPr>
          <w:rFonts w:hint="eastAsia"/>
        </w:rPr>
        <w:t xml:space="preserve"> </w:t>
      </w:r>
      <w:r>
        <w:rPr>
          <w:rFonts w:hint="eastAsia"/>
        </w:rPr>
        <w:t xml:space="preserve">IOS </w:t>
      </w:r>
    </w:p>
    <w:p w14:paraId="27BB38F5" w14:textId="13065F3F" w:rsidR="00DF60A8" w:rsidRDefault="00B14880" w:rsidP="00754486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14:paraId="5484E59F" w14:textId="04C9CFE0" w:rsidR="00DF60A8" w:rsidRDefault="00DF60A8" w:rsidP="00754486">
      <w:pPr>
        <w:rPr>
          <w:rFonts w:hint="eastAsia"/>
        </w:rPr>
      </w:pPr>
    </w:p>
    <w:p w14:paraId="259D450A" w14:textId="4D387BAC" w:rsidR="00AE57E9" w:rsidRDefault="00AE57E9" w:rsidP="00754486">
      <w:pPr>
        <w:rPr>
          <w:rFonts w:hint="eastAsia"/>
        </w:rPr>
      </w:pPr>
      <w:r>
        <w:rPr>
          <w:rFonts w:hint="eastAsia"/>
        </w:rPr>
        <w:t>算法整理：</w:t>
      </w:r>
      <w:r>
        <w:br/>
      </w:r>
      <w:r>
        <w:rPr>
          <w:rFonts w:hint="eastAsia"/>
        </w:rPr>
        <w:t>排序：冒泡、桶排序、快速、</w:t>
      </w:r>
      <w:r w:rsidR="00E06F29">
        <w:rPr>
          <w:rFonts w:hint="eastAsia"/>
        </w:rPr>
        <w:t>堆排序、归并排序、希尔排序、插入排序</w:t>
      </w:r>
    </w:p>
    <w:p w14:paraId="0AED5146" w14:textId="411F0321" w:rsidR="00E06F29" w:rsidRDefault="00E06F29" w:rsidP="00754486">
      <w:pPr>
        <w:rPr>
          <w:rFonts w:hint="eastAsia"/>
        </w:rPr>
      </w:pPr>
      <w:r>
        <w:rPr>
          <w:rFonts w:hint="eastAsia"/>
        </w:rPr>
        <w:t>查找：二叉查找</w:t>
      </w:r>
    </w:p>
    <w:p w14:paraId="5DC7DD35" w14:textId="26F488D7" w:rsidR="00E06F29" w:rsidRDefault="00E06F29" w:rsidP="00754486">
      <w:pPr>
        <w:rPr>
          <w:rFonts w:hint="eastAsia"/>
        </w:rPr>
      </w:pPr>
      <w:r>
        <w:rPr>
          <w:rFonts w:hint="eastAsia"/>
        </w:rPr>
        <w:t>图算法：最短路径、深度优先、广度优先算法</w:t>
      </w:r>
    </w:p>
    <w:p w14:paraId="0E327155" w14:textId="1451B0E6" w:rsidR="00E06F29" w:rsidRDefault="00E06F29" w:rsidP="00754486">
      <w:pPr>
        <w:rPr>
          <w:rFonts w:hint="eastAsia"/>
        </w:rPr>
      </w:pPr>
      <w:r>
        <w:rPr>
          <w:rFonts w:hint="eastAsia"/>
        </w:rPr>
        <w:t>二叉树：前序遍历、中序遍历、后序遍历。</w:t>
      </w:r>
      <w:r>
        <w:t>A</w:t>
      </w:r>
      <w:r>
        <w:rPr>
          <w:rFonts w:hint="eastAsia"/>
        </w:rPr>
        <w:t>vl</w:t>
      </w:r>
      <w:r>
        <w:rPr>
          <w:rFonts w:hint="eastAsia"/>
        </w:rPr>
        <w:t>树</w:t>
      </w:r>
      <w:r>
        <w:rPr>
          <w:rFonts w:hint="eastAsia"/>
        </w:rPr>
        <w:t xml:space="preserve"> </w:t>
      </w:r>
      <w:r>
        <w:rPr>
          <w:rFonts w:hint="eastAsia"/>
        </w:rPr>
        <w:t>、红黑树</w:t>
      </w:r>
    </w:p>
    <w:p w14:paraId="1CFC2466" w14:textId="77777777" w:rsidR="00E06F29" w:rsidRDefault="00E06F29" w:rsidP="00754486">
      <w:pPr>
        <w:rPr>
          <w:rFonts w:hint="eastAsia"/>
        </w:rPr>
      </w:pPr>
      <w:bookmarkStart w:id="0" w:name="_GoBack"/>
      <w:bookmarkEnd w:id="0"/>
    </w:p>
    <w:p w14:paraId="1B4C18F1" w14:textId="77777777" w:rsidR="007963AB" w:rsidRPr="00754486" w:rsidRDefault="007963AB" w:rsidP="00754486">
      <w:pPr>
        <w:rPr>
          <w:rFonts w:hint="eastAsia"/>
        </w:rPr>
      </w:pPr>
    </w:p>
    <w:sectPr w:rsidR="007963AB" w:rsidRPr="00754486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F1B1C7" w14:textId="77777777" w:rsidR="00F95AB1" w:rsidRDefault="00F95AB1">
      <w:r>
        <w:separator/>
      </w:r>
    </w:p>
    <w:p w14:paraId="683DDA09" w14:textId="77777777" w:rsidR="00F95AB1" w:rsidRDefault="00F95AB1"/>
  </w:endnote>
  <w:endnote w:type="continuationSeparator" w:id="0">
    <w:p w14:paraId="35A399F2" w14:textId="77777777" w:rsidR="00F95AB1" w:rsidRDefault="00F95AB1">
      <w:r>
        <w:continuationSeparator/>
      </w:r>
    </w:p>
    <w:p w14:paraId="6055A51D" w14:textId="77777777" w:rsidR="00F95AB1" w:rsidRDefault="00F95A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60068E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6F2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D4C72" w14:textId="77777777" w:rsidR="00F95AB1" w:rsidRDefault="00F95AB1">
      <w:r>
        <w:separator/>
      </w:r>
    </w:p>
    <w:p w14:paraId="228AB930" w14:textId="77777777" w:rsidR="00F95AB1" w:rsidRDefault="00F95AB1"/>
  </w:footnote>
  <w:footnote w:type="continuationSeparator" w:id="0">
    <w:p w14:paraId="76856EE2" w14:textId="77777777" w:rsidR="00F95AB1" w:rsidRDefault="00F95AB1">
      <w:r>
        <w:continuationSeparator/>
      </w:r>
    </w:p>
    <w:p w14:paraId="77FBC82A" w14:textId="77777777" w:rsidR="00F95AB1" w:rsidRDefault="00F95AB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486"/>
    <w:rsid w:val="00043091"/>
    <w:rsid w:val="00044338"/>
    <w:rsid w:val="002878CC"/>
    <w:rsid w:val="002B536A"/>
    <w:rsid w:val="00533586"/>
    <w:rsid w:val="00547C66"/>
    <w:rsid w:val="00754486"/>
    <w:rsid w:val="0076767F"/>
    <w:rsid w:val="007963AB"/>
    <w:rsid w:val="008A3D46"/>
    <w:rsid w:val="00981232"/>
    <w:rsid w:val="009C6548"/>
    <w:rsid w:val="00AE57E9"/>
    <w:rsid w:val="00B14880"/>
    <w:rsid w:val="00B97478"/>
    <w:rsid w:val="00C35F1A"/>
    <w:rsid w:val="00C9613D"/>
    <w:rsid w:val="00D24950"/>
    <w:rsid w:val="00DB5B87"/>
    <w:rsid w:val="00DF60A8"/>
    <w:rsid w:val="00E06F29"/>
    <w:rsid w:val="00E3637C"/>
    <w:rsid w:val="00E621BA"/>
    <w:rsid w:val="00F9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B60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Date"/>
    <w:basedOn w:val="a1"/>
    <w:next w:val="a1"/>
    <w:link w:val="afd"/>
    <w:uiPriority w:val="99"/>
    <w:semiHidden/>
    <w:unhideWhenUsed/>
    <w:rsid w:val="00B14880"/>
    <w:pPr>
      <w:ind w:leftChars="2500" w:left="100"/>
    </w:pPr>
  </w:style>
  <w:style w:type="character" w:customStyle="1" w:styleId="afd">
    <w:name w:val="日期字符"/>
    <w:basedOn w:val="a2"/>
    <w:link w:val="afc"/>
    <w:uiPriority w:val="99"/>
    <w:semiHidden/>
    <w:rsid w:val="00B14880"/>
    <w:rPr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angsl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31</TotalTime>
  <Pages>2</Pages>
  <Words>49</Words>
  <Characters>284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2017-09-10T00:15:00Z</dcterms:created>
  <dcterms:modified xsi:type="dcterms:W3CDTF">2017-11-18T06:31:00Z</dcterms:modified>
</cp:coreProperties>
</file>