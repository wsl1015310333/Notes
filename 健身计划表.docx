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C850F" w14:textId="77777777" w:rsidR="00754486" w:rsidRDefault="00754486" w:rsidP="00754486">
      <w:pPr>
        <w:pStyle w:val="1"/>
      </w:pPr>
      <w:r>
        <w:rPr>
          <w:rFonts w:hint="eastAsia"/>
        </w:rPr>
        <w:t>健身计划表</w:t>
      </w:r>
    </w:p>
    <w:p w14:paraId="3359553C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周一</w:t>
      </w:r>
    </w:p>
    <w:p w14:paraId="019B88B1" w14:textId="77777777" w:rsidR="0076767F" w:rsidRDefault="0076767F" w:rsidP="0076767F">
      <w:r>
        <w:rPr>
          <w:rFonts w:hint="eastAsia"/>
        </w:rPr>
        <w:t>胸部：卧推</w:t>
      </w:r>
      <w:r>
        <w:rPr>
          <w:rFonts w:hint="eastAsia"/>
        </w:rPr>
        <w:t xml:space="preserve"> </w:t>
      </w:r>
      <w:r>
        <w:rPr>
          <w:rFonts w:hint="eastAsia"/>
        </w:rPr>
        <w:t>拉力绳</w:t>
      </w:r>
      <w:r>
        <w:rPr>
          <w:rFonts w:hint="eastAsia"/>
        </w:rPr>
        <w:t xml:space="preserve"> </w:t>
      </w:r>
      <w:r>
        <w:rPr>
          <w:rFonts w:hint="eastAsia"/>
        </w:rPr>
        <w:t>夹胸</w:t>
      </w:r>
    </w:p>
    <w:p w14:paraId="0527AEE6" w14:textId="6B2E4093" w:rsidR="00754486" w:rsidRDefault="00043091" w:rsidP="00754486">
      <w:r>
        <w:rPr>
          <w:rFonts w:hint="eastAsia"/>
        </w:rPr>
        <w:t>三角肌：哑铃</w:t>
      </w:r>
      <w:r>
        <w:rPr>
          <w:rFonts w:hint="eastAsia"/>
        </w:rPr>
        <w:t xml:space="preserve"> </w:t>
      </w:r>
      <w:r>
        <w:rPr>
          <w:rFonts w:hint="eastAsia"/>
        </w:rPr>
        <w:t>拉力绳</w:t>
      </w:r>
    </w:p>
    <w:p w14:paraId="5E1F4B8A" w14:textId="7D838B31" w:rsidR="002B536A" w:rsidRPr="002B536A" w:rsidRDefault="002B536A" w:rsidP="00754486">
      <w:r>
        <w:rPr>
          <w:rFonts w:hint="eastAsia"/>
        </w:rPr>
        <w:t>手臂（二头三头）：拉力绳，</w:t>
      </w:r>
    </w:p>
    <w:p w14:paraId="5E6D67B3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周二</w:t>
      </w:r>
    </w:p>
    <w:p w14:paraId="6F6CB1C6" w14:textId="77777777" w:rsidR="00043091" w:rsidRDefault="00043091" w:rsidP="00043091">
      <w:r>
        <w:rPr>
          <w:rFonts w:hint="eastAsia"/>
        </w:rPr>
        <w:t>背肌：仰体向上</w:t>
      </w:r>
      <w:r>
        <w:rPr>
          <w:rFonts w:hint="eastAsia"/>
        </w:rPr>
        <w:t xml:space="preserve"> </w:t>
      </w:r>
      <w:r>
        <w:rPr>
          <w:rFonts w:hint="eastAsia"/>
        </w:rPr>
        <w:t>拉力绳</w:t>
      </w:r>
    </w:p>
    <w:p w14:paraId="18805D38" w14:textId="77777777" w:rsidR="00043091" w:rsidRDefault="00043091" w:rsidP="00043091">
      <w:r>
        <w:rPr>
          <w:rFonts w:hint="eastAsia"/>
        </w:rPr>
        <w:t>腹肌：仰卧起坐</w:t>
      </w:r>
      <w:r>
        <w:rPr>
          <w:rFonts w:hint="eastAsia"/>
        </w:rPr>
        <w:t xml:space="preserve"> </w:t>
      </w:r>
    </w:p>
    <w:p w14:paraId="01FB453F" w14:textId="77777777" w:rsidR="002B536A" w:rsidRDefault="002B536A" w:rsidP="002B536A">
      <w:r>
        <w:rPr>
          <w:rFonts w:hint="eastAsia"/>
        </w:rPr>
        <w:t>（腿）：哑铃</w:t>
      </w:r>
    </w:p>
    <w:p w14:paraId="55DB0DF0" w14:textId="77777777" w:rsidR="00D24950" w:rsidRPr="002B536A" w:rsidRDefault="002B536A" w:rsidP="00D24950">
      <w:r>
        <w:rPr>
          <w:rFonts w:hint="eastAsia"/>
        </w:rPr>
        <w:t>肩部：哑铃（斜方肌）</w:t>
      </w:r>
      <w:r w:rsidR="00D24950">
        <w:tab/>
      </w:r>
      <w:r w:rsidR="00D24950">
        <w:rPr>
          <w:rFonts w:hint="eastAsia"/>
        </w:rPr>
        <w:t>双杠</w:t>
      </w:r>
    </w:p>
    <w:p w14:paraId="51C3DB63" w14:textId="3A7FDA00" w:rsidR="002B536A" w:rsidRDefault="002B536A" w:rsidP="00D24950">
      <w:pPr>
        <w:tabs>
          <w:tab w:val="left" w:pos="3800"/>
        </w:tabs>
      </w:pPr>
      <w:bookmarkStart w:id="0" w:name="_GoBack"/>
      <w:bookmarkEnd w:id="0"/>
    </w:p>
    <w:p w14:paraId="355D2792" w14:textId="77777777" w:rsidR="002B536A" w:rsidRDefault="002B536A" w:rsidP="002B536A"/>
    <w:p w14:paraId="4ACEFE36" w14:textId="77777777" w:rsidR="002B536A" w:rsidRDefault="002B536A" w:rsidP="00043091"/>
    <w:p w14:paraId="01ECAB1A" w14:textId="77777777" w:rsidR="00043091" w:rsidRPr="00043091" w:rsidRDefault="00043091" w:rsidP="00043091"/>
    <w:p w14:paraId="26301612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周三</w:t>
      </w:r>
    </w:p>
    <w:p w14:paraId="1DCB746D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周四</w:t>
      </w:r>
    </w:p>
    <w:p w14:paraId="213E42CE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周五</w:t>
      </w:r>
    </w:p>
    <w:p w14:paraId="6C959E11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周六</w:t>
      </w:r>
    </w:p>
    <w:p w14:paraId="42DDEC16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周天</w:t>
      </w:r>
    </w:p>
    <w:p w14:paraId="56B6CFD9" w14:textId="77777777" w:rsidR="00754486" w:rsidRDefault="00754486" w:rsidP="00754486"/>
    <w:p w14:paraId="3E509917" w14:textId="77777777" w:rsidR="00754486" w:rsidRDefault="00754486" w:rsidP="00754486"/>
    <w:p w14:paraId="350DD85B" w14:textId="77777777" w:rsidR="009C6548" w:rsidRDefault="00754486" w:rsidP="00754486">
      <w:r>
        <w:rPr>
          <w:rFonts w:hint="eastAsia"/>
        </w:rPr>
        <w:lastRenderedPageBreak/>
        <w:t>胸部</w:t>
      </w:r>
      <w:r w:rsidR="00981232">
        <w:rPr>
          <w:rFonts w:hint="eastAsia"/>
        </w:rPr>
        <w:t>：卧推</w:t>
      </w:r>
      <w:r w:rsidR="00981232">
        <w:rPr>
          <w:rFonts w:hint="eastAsia"/>
        </w:rPr>
        <w:t xml:space="preserve"> </w:t>
      </w:r>
      <w:r w:rsidR="00981232">
        <w:rPr>
          <w:rFonts w:hint="eastAsia"/>
        </w:rPr>
        <w:t>拉力绳</w:t>
      </w:r>
      <w:r w:rsidR="00E621BA">
        <w:rPr>
          <w:rFonts w:hint="eastAsia"/>
        </w:rPr>
        <w:t xml:space="preserve"> </w:t>
      </w:r>
      <w:r w:rsidR="00E621BA">
        <w:rPr>
          <w:rFonts w:hint="eastAsia"/>
        </w:rPr>
        <w:t>夹胸</w:t>
      </w:r>
    </w:p>
    <w:p w14:paraId="6F31DC18" w14:textId="77777777" w:rsidR="009C6548" w:rsidRDefault="00754486" w:rsidP="00754486">
      <w:r>
        <w:rPr>
          <w:rFonts w:hint="eastAsia"/>
        </w:rPr>
        <w:t xml:space="preserve"> </w:t>
      </w:r>
      <w:r>
        <w:rPr>
          <w:rFonts w:hint="eastAsia"/>
        </w:rPr>
        <w:t>背肌</w:t>
      </w:r>
      <w:r w:rsidR="00981232">
        <w:rPr>
          <w:rFonts w:hint="eastAsia"/>
        </w:rPr>
        <w:t>：仰体向上</w:t>
      </w:r>
      <w:r w:rsidR="00981232">
        <w:rPr>
          <w:rFonts w:hint="eastAsia"/>
        </w:rPr>
        <w:t xml:space="preserve"> </w:t>
      </w:r>
      <w:r w:rsidR="00981232">
        <w:rPr>
          <w:rFonts w:hint="eastAsia"/>
        </w:rPr>
        <w:t>拉力绳</w:t>
      </w:r>
    </w:p>
    <w:p w14:paraId="66D57808" w14:textId="77777777" w:rsidR="009C6548" w:rsidRDefault="00754486" w:rsidP="00754486">
      <w:r>
        <w:rPr>
          <w:rFonts w:hint="eastAsia"/>
        </w:rPr>
        <w:t xml:space="preserve"> </w:t>
      </w:r>
      <w:r>
        <w:rPr>
          <w:rFonts w:hint="eastAsia"/>
        </w:rPr>
        <w:t>三角肌</w:t>
      </w:r>
      <w:r w:rsidR="00981232">
        <w:rPr>
          <w:rFonts w:hint="eastAsia"/>
        </w:rPr>
        <w:t>：哑铃</w:t>
      </w:r>
      <w:r w:rsidR="00981232">
        <w:rPr>
          <w:rFonts w:hint="eastAsia"/>
        </w:rPr>
        <w:t xml:space="preserve"> </w:t>
      </w:r>
      <w:r w:rsidR="00981232">
        <w:rPr>
          <w:rFonts w:hint="eastAsia"/>
        </w:rPr>
        <w:t>拉力绳</w:t>
      </w:r>
    </w:p>
    <w:p w14:paraId="266AB9BA" w14:textId="77777777" w:rsidR="00754486" w:rsidRDefault="00754486" w:rsidP="00754486">
      <w:r>
        <w:rPr>
          <w:rFonts w:hint="eastAsia"/>
        </w:rPr>
        <w:t xml:space="preserve"> </w:t>
      </w:r>
      <w:r>
        <w:rPr>
          <w:rFonts w:hint="eastAsia"/>
        </w:rPr>
        <w:t>腹肌</w:t>
      </w:r>
      <w:r w:rsidR="00044338">
        <w:rPr>
          <w:rFonts w:hint="eastAsia"/>
        </w:rPr>
        <w:t>：仰卧起坐</w:t>
      </w:r>
      <w:r w:rsidR="00044338">
        <w:rPr>
          <w:rFonts w:hint="eastAsia"/>
        </w:rPr>
        <w:t xml:space="preserve"> </w:t>
      </w:r>
    </w:p>
    <w:p w14:paraId="6763E0D8" w14:textId="77777777" w:rsidR="00981232" w:rsidRDefault="00981232" w:rsidP="00754486">
      <w:r>
        <w:rPr>
          <w:rFonts w:hint="eastAsia"/>
        </w:rPr>
        <w:t>（腿）</w:t>
      </w:r>
      <w:r w:rsidR="00044338">
        <w:rPr>
          <w:rFonts w:hint="eastAsia"/>
        </w:rPr>
        <w:t>：哑铃</w:t>
      </w:r>
    </w:p>
    <w:p w14:paraId="7DB5BB39" w14:textId="77777777" w:rsidR="00981232" w:rsidRDefault="00981232" w:rsidP="00754486">
      <w:r>
        <w:rPr>
          <w:rFonts w:hint="eastAsia"/>
        </w:rPr>
        <w:t>肩部</w:t>
      </w:r>
      <w:r w:rsidR="00044338">
        <w:rPr>
          <w:rFonts w:hint="eastAsia"/>
        </w:rPr>
        <w:t>：哑铃（斜方肌）</w:t>
      </w:r>
    </w:p>
    <w:p w14:paraId="3FDC641B" w14:textId="77777777" w:rsidR="00981232" w:rsidRPr="00754486" w:rsidRDefault="00981232" w:rsidP="00754486">
      <w:r>
        <w:rPr>
          <w:rFonts w:hint="eastAsia"/>
        </w:rPr>
        <w:t>手臂（二头三头）</w:t>
      </w:r>
      <w:r w:rsidR="00044338">
        <w:rPr>
          <w:rFonts w:hint="eastAsia"/>
        </w:rPr>
        <w:t>：拉力绳，</w:t>
      </w:r>
      <w:r w:rsidR="00B97478">
        <w:rPr>
          <w:rFonts w:hint="eastAsia"/>
        </w:rPr>
        <w:t>双杠</w:t>
      </w:r>
    </w:p>
    <w:sectPr w:rsidR="00981232" w:rsidRPr="0075448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A54E8" w14:textId="77777777" w:rsidR="002878CC" w:rsidRDefault="002878CC">
      <w:r>
        <w:separator/>
      </w:r>
    </w:p>
    <w:p w14:paraId="1637F923" w14:textId="77777777" w:rsidR="002878CC" w:rsidRDefault="002878CC"/>
  </w:endnote>
  <w:endnote w:type="continuationSeparator" w:id="0">
    <w:p w14:paraId="28C4F806" w14:textId="77777777" w:rsidR="002878CC" w:rsidRDefault="002878CC">
      <w:r>
        <w:continuationSeparator/>
      </w:r>
    </w:p>
    <w:p w14:paraId="276BBF72" w14:textId="77777777" w:rsidR="002878CC" w:rsidRDefault="002878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0068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9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668E5" w14:textId="77777777" w:rsidR="002878CC" w:rsidRDefault="002878CC">
      <w:r>
        <w:separator/>
      </w:r>
    </w:p>
    <w:p w14:paraId="0FB2C0FB" w14:textId="77777777" w:rsidR="002878CC" w:rsidRDefault="002878CC"/>
  </w:footnote>
  <w:footnote w:type="continuationSeparator" w:id="0">
    <w:p w14:paraId="01FDF732" w14:textId="77777777" w:rsidR="002878CC" w:rsidRDefault="002878CC">
      <w:r>
        <w:continuationSeparator/>
      </w:r>
    </w:p>
    <w:p w14:paraId="0700F350" w14:textId="77777777" w:rsidR="002878CC" w:rsidRDefault="002878C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86"/>
    <w:rsid w:val="00043091"/>
    <w:rsid w:val="00044338"/>
    <w:rsid w:val="002878CC"/>
    <w:rsid w:val="002B536A"/>
    <w:rsid w:val="00533586"/>
    <w:rsid w:val="00547C66"/>
    <w:rsid w:val="00754486"/>
    <w:rsid w:val="0076767F"/>
    <w:rsid w:val="008A3D46"/>
    <w:rsid w:val="00981232"/>
    <w:rsid w:val="009C6548"/>
    <w:rsid w:val="00B97478"/>
    <w:rsid w:val="00C35F1A"/>
    <w:rsid w:val="00C9613D"/>
    <w:rsid w:val="00D24950"/>
    <w:rsid w:val="00DB5B87"/>
    <w:rsid w:val="00E6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B60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angsl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24</TotalTime>
  <Pages>2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2017-09-10T00:15:00Z</dcterms:created>
  <dcterms:modified xsi:type="dcterms:W3CDTF">2017-09-18T14:33:00Z</dcterms:modified>
</cp:coreProperties>
</file>